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E8" w:rsidRPr="00D029AC" w:rsidRDefault="00F071E8" w:rsidP="00F071E8">
      <w:pPr>
        <w:spacing w:after="120"/>
        <w:jc w:val="center"/>
        <w:rPr>
          <w:rFonts w:cs="Arial"/>
        </w:rPr>
      </w:pPr>
      <w:r w:rsidRPr="00D029AC">
        <w:rPr>
          <w:rFonts w:cs="Arial"/>
          <w:smallCaps/>
        </w:rPr>
        <w:t>Alexandre</w:t>
      </w:r>
      <w:r w:rsidRPr="00D029AC">
        <w:rPr>
          <w:rFonts w:cs="Arial"/>
        </w:rPr>
        <w:t xml:space="preserve"> </w:t>
      </w:r>
      <w:r w:rsidRPr="00D029AC">
        <w:rPr>
          <w:rFonts w:cs="Arial"/>
          <w:smallCaps/>
        </w:rPr>
        <w:t>Parent</w:t>
      </w:r>
      <w:r>
        <w:rPr>
          <w:rFonts w:cs="Arial"/>
          <w:smallCaps/>
        </w:rPr>
        <w:br/>
      </w:r>
      <w:r>
        <w:rPr>
          <w:rFonts w:cs="Arial"/>
          <w:i/>
        </w:rPr>
        <w:t xml:space="preserve">Développement d’applications </w:t>
      </w:r>
      <w:r w:rsidR="003E3772">
        <w:rPr>
          <w:rFonts w:cs="Arial"/>
          <w:i/>
        </w:rPr>
        <w:t>de base de données</w:t>
      </w:r>
      <w:r>
        <w:rPr>
          <w:rFonts w:cs="Arial"/>
        </w:rPr>
        <w:br/>
      </w:r>
      <w:r w:rsidR="003E3772">
        <w:rPr>
          <w:rFonts w:cs="Arial"/>
        </w:rPr>
        <w:t>420-5A5</w:t>
      </w:r>
      <w:r w:rsidRPr="008D7285">
        <w:rPr>
          <w:rFonts w:cs="Arial"/>
        </w:rPr>
        <w:t>-JR gr.</w:t>
      </w:r>
      <w:r>
        <w:rPr>
          <w:rFonts w:cs="Arial"/>
        </w:rPr>
        <w:t xml:space="preserve"> </w:t>
      </w:r>
      <w:r w:rsidRPr="008D7285">
        <w:rPr>
          <w:rFonts w:cs="Arial"/>
        </w:rPr>
        <w:t>101</w:t>
      </w:r>
    </w:p>
    <w:p w:rsidR="00F071E8" w:rsidRPr="00425929" w:rsidRDefault="00F071E8" w:rsidP="00F071E8">
      <w:pPr>
        <w:spacing w:after="120"/>
        <w:jc w:val="center"/>
        <w:rPr>
          <w:rFonts w:cs="Arial"/>
          <w:smallCaps/>
        </w:rPr>
      </w:pPr>
      <w:proofErr w:type="spellStart"/>
      <w:r>
        <w:rPr>
          <w:rFonts w:cs="Arial"/>
          <w:smallCaps/>
        </w:rPr>
        <w:t>Hymperia</w:t>
      </w:r>
      <w:proofErr w:type="spellEnd"/>
      <w:r>
        <w:rPr>
          <w:rFonts w:cs="Arial"/>
          <w:smallCaps/>
        </w:rPr>
        <w:t> : Récits Utilisateurs</w:t>
      </w:r>
    </w:p>
    <w:p w:rsidR="00F071E8" w:rsidRPr="00D029AC" w:rsidRDefault="00F071E8" w:rsidP="00F071E8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F071E8" w:rsidRPr="00D029AC" w:rsidRDefault="00F071E8" w:rsidP="00F071E8">
      <w:pPr>
        <w:spacing w:after="120"/>
        <w:jc w:val="center"/>
        <w:rPr>
          <w:rFonts w:cs="Arial"/>
        </w:rPr>
        <w:sectPr w:rsidR="00F071E8" w:rsidRPr="00D029AC" w:rsidSect="00BF5B39"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p w:rsidR="00E15C9E" w:rsidRDefault="00E15C9E" w:rsidP="00FB1D59">
      <w:pPr>
        <w:pStyle w:val="Paragraphedeliste"/>
        <w:numPr>
          <w:ilvl w:val="0"/>
          <w:numId w:val="1"/>
        </w:numPr>
      </w:pPr>
      <w:r>
        <w:lastRenderedPageBreak/>
        <w:t>En tant qu'utilisateur connecté, je veux supprimer mes projets rapidement depuis l'écran principal.</w:t>
      </w:r>
    </w:p>
    <w:p w:rsidR="00E15C9E" w:rsidRDefault="00E15C9E" w:rsidP="00E15C9E">
      <w:pPr>
        <w:pStyle w:val="Paragraphedeliste"/>
        <w:numPr>
          <w:ilvl w:val="0"/>
          <w:numId w:val="1"/>
        </w:numPr>
      </w:pPr>
      <w:r>
        <w:t>En tant qu'utilisateur connecté, je veux créer un plan de clôture.</w:t>
      </w:r>
    </w:p>
    <w:p w:rsidR="00E15C9E" w:rsidRDefault="00E15C9E" w:rsidP="00E15C9E">
      <w:pPr>
        <w:pStyle w:val="Paragraphedeliste"/>
        <w:numPr>
          <w:ilvl w:val="0"/>
          <w:numId w:val="1"/>
        </w:numPr>
      </w:pPr>
      <w:r>
        <w:t>En tant qu'utilisateur connecté, je veux éditer un plan préexistent</w:t>
      </w:r>
      <w:r w:rsidR="00D05F33">
        <w:t xml:space="preserve"> pour l’adapter à mes besoins</w:t>
      </w:r>
      <w:bookmarkStart w:id="0" w:name="_GoBack"/>
      <w:bookmarkEnd w:id="0"/>
      <w:r>
        <w:t>.</w:t>
      </w:r>
    </w:p>
    <w:p w:rsidR="00E15C9E" w:rsidRDefault="00E15C9E" w:rsidP="00E15C9E">
      <w:pPr>
        <w:pStyle w:val="Paragraphedeliste"/>
        <w:numPr>
          <w:ilvl w:val="0"/>
          <w:numId w:val="1"/>
        </w:numPr>
      </w:pPr>
      <w:r>
        <w:t>En tant qu'utilisateur connecté, lorsque j'édite un plan, je veux pouvoir ajouter des éléments au plan et les déplacer.</w:t>
      </w:r>
    </w:p>
    <w:p w:rsidR="00E15C9E" w:rsidRDefault="00E15C9E" w:rsidP="00E15C9E">
      <w:pPr>
        <w:pStyle w:val="Paragraphedeliste"/>
        <w:numPr>
          <w:ilvl w:val="0"/>
          <w:numId w:val="1"/>
        </w:numPr>
      </w:pPr>
      <w:r>
        <w:t>En tant qu'utilisateur connecté, lorsque j'édite un plan, je veux pouvoir modifier la taille des éléments et la forme des éléments de mon plan.</w:t>
      </w:r>
    </w:p>
    <w:p w:rsidR="00F844CE" w:rsidRDefault="00F844CE" w:rsidP="00F071E8"/>
    <w:sectPr w:rsidR="00F844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01A" w:rsidRDefault="00DC501A">
      <w:pPr>
        <w:spacing w:after="0" w:line="240" w:lineRule="auto"/>
      </w:pPr>
      <w:r>
        <w:separator/>
      </w:r>
    </w:p>
  </w:endnote>
  <w:endnote w:type="continuationSeparator" w:id="0">
    <w:p w:rsidR="00DC501A" w:rsidRDefault="00DC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3E3772" w:rsidP="00803E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F33" w:rsidRPr="00D05F33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01A" w:rsidRDefault="00DC501A">
      <w:pPr>
        <w:spacing w:after="0" w:line="240" w:lineRule="auto"/>
      </w:pPr>
      <w:r>
        <w:separator/>
      </w:r>
    </w:p>
  </w:footnote>
  <w:footnote w:type="continuationSeparator" w:id="0">
    <w:p w:rsidR="00DC501A" w:rsidRDefault="00DC5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00C2"/>
    <w:multiLevelType w:val="hybridMultilevel"/>
    <w:tmpl w:val="E0B2A940"/>
    <w:lvl w:ilvl="0" w:tplc="709A28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5C"/>
    <w:rsid w:val="0035165C"/>
    <w:rsid w:val="003E3772"/>
    <w:rsid w:val="00C47DAE"/>
    <w:rsid w:val="00D05F33"/>
    <w:rsid w:val="00DC501A"/>
    <w:rsid w:val="00E15C9E"/>
    <w:rsid w:val="00F071E8"/>
    <w:rsid w:val="00F844CE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C60"/>
  <w15:chartTrackingRefBased/>
  <w15:docId w15:val="{8E1E663A-9A84-438A-AD2C-D9E257B1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1E8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F071E8"/>
    <w:pPr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F071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1E8"/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E1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FF83757A.dotm</Template>
  <TotalTime>6</TotalTime>
  <Pages>2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2018-08-30T21:09:00Z</dcterms:created>
  <dcterms:modified xsi:type="dcterms:W3CDTF">2018-09-07T15:33:00Z</dcterms:modified>
</cp:coreProperties>
</file>