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285" w:rsidRPr="00D029AC" w:rsidRDefault="008D7285" w:rsidP="008D7285">
      <w:pPr>
        <w:spacing w:after="120"/>
        <w:jc w:val="center"/>
        <w:rPr>
          <w:rFonts w:cs="Arial"/>
        </w:rPr>
      </w:pPr>
      <w:r w:rsidRPr="00D029AC">
        <w:rPr>
          <w:rFonts w:cs="Arial"/>
          <w:smallCaps/>
        </w:rPr>
        <w:t>Alexandre</w:t>
      </w:r>
      <w:r w:rsidRPr="00D029AC">
        <w:rPr>
          <w:rFonts w:cs="Arial"/>
        </w:rPr>
        <w:t xml:space="preserve"> </w:t>
      </w:r>
      <w:r w:rsidRPr="00D029AC">
        <w:rPr>
          <w:rFonts w:cs="Arial"/>
          <w:smallCaps/>
        </w:rPr>
        <w:t>Parent</w:t>
      </w:r>
      <w:r>
        <w:rPr>
          <w:rFonts w:cs="Arial"/>
          <w:smallCaps/>
        </w:rPr>
        <w:t xml:space="preserve">, Antoine </w:t>
      </w:r>
      <w:proofErr w:type="spellStart"/>
      <w:r>
        <w:rPr>
          <w:rFonts w:cs="Arial"/>
          <w:smallCaps/>
        </w:rPr>
        <w:t>Mailhot</w:t>
      </w:r>
      <w:proofErr w:type="spellEnd"/>
      <w:r>
        <w:rPr>
          <w:rFonts w:cs="Arial"/>
          <w:smallCaps/>
        </w:rPr>
        <w:t>, Guillaume Le Blanc</w:t>
      </w:r>
      <w:r>
        <w:rPr>
          <w:rFonts w:cs="Arial"/>
          <w:smallCaps/>
        </w:rPr>
        <w:br/>
      </w:r>
      <w:r>
        <w:rPr>
          <w:rFonts w:cs="Arial"/>
          <w:i/>
        </w:rPr>
        <w:t>Développement d’</w:t>
      </w:r>
      <w:r w:rsidR="006B7E64">
        <w:rPr>
          <w:rFonts w:cs="Arial"/>
          <w:i/>
        </w:rPr>
        <w:t>applications g</w:t>
      </w:r>
      <w:r>
        <w:rPr>
          <w:rFonts w:cs="Arial"/>
          <w:i/>
        </w:rPr>
        <w:t>raphiques</w:t>
      </w:r>
      <w:r>
        <w:rPr>
          <w:rFonts w:cs="Arial"/>
        </w:rPr>
        <w:br/>
      </w:r>
      <w:r w:rsidRPr="008D7285">
        <w:rPr>
          <w:rFonts w:cs="Arial"/>
        </w:rPr>
        <w:t>420-5B6-JR gr.</w:t>
      </w:r>
      <w:r>
        <w:rPr>
          <w:rFonts w:cs="Arial"/>
        </w:rPr>
        <w:t xml:space="preserve"> </w:t>
      </w:r>
      <w:r w:rsidRPr="008D7285">
        <w:rPr>
          <w:rFonts w:cs="Arial"/>
        </w:rPr>
        <w:t>101</w:t>
      </w:r>
    </w:p>
    <w:p w:rsidR="008D7285" w:rsidRPr="00425929" w:rsidRDefault="008D7285" w:rsidP="008D7285">
      <w:pPr>
        <w:spacing w:after="120"/>
        <w:jc w:val="center"/>
        <w:rPr>
          <w:rFonts w:cs="Arial"/>
          <w:smallCaps/>
        </w:rPr>
      </w:pPr>
      <w:proofErr w:type="spellStart"/>
      <w:r>
        <w:rPr>
          <w:rFonts w:cs="Arial"/>
          <w:smallCaps/>
        </w:rPr>
        <w:t>Hymperia</w:t>
      </w:r>
      <w:proofErr w:type="spellEnd"/>
      <w:r>
        <w:rPr>
          <w:rFonts w:cs="Arial"/>
          <w:smallCaps/>
        </w:rPr>
        <w:t> : Document de Vision</w:t>
      </w:r>
    </w:p>
    <w:p w:rsidR="008D7285" w:rsidRPr="00D029AC" w:rsidRDefault="008D7285" w:rsidP="008D7285">
      <w:pPr>
        <w:spacing w:after="120"/>
        <w:jc w:val="center"/>
        <w:rPr>
          <w:rFonts w:cs="Arial"/>
          <w:b/>
        </w:rPr>
      </w:pPr>
      <w:r w:rsidRPr="00D029AC">
        <w:rPr>
          <w:rFonts w:cs="Arial"/>
        </w:rPr>
        <w:t xml:space="preserve">Présenté à </w:t>
      </w:r>
      <w:r>
        <w:rPr>
          <w:rFonts w:cs="Arial"/>
        </w:rPr>
        <w:t>Alain Martel</w:t>
      </w:r>
    </w:p>
    <w:p w:rsidR="008D7285" w:rsidRPr="00D029AC" w:rsidRDefault="008D7285" w:rsidP="008D7285">
      <w:pPr>
        <w:spacing w:after="120"/>
        <w:jc w:val="center"/>
        <w:rPr>
          <w:rFonts w:cs="Arial"/>
        </w:rPr>
        <w:sectPr w:rsidR="008D7285" w:rsidRPr="00D029AC" w:rsidSect="00BF5B39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both"/>
          <w:titlePg/>
          <w:docGrid w:linePitch="360"/>
        </w:sectPr>
      </w:pPr>
      <w:r w:rsidRPr="00D029AC">
        <w:rPr>
          <w:rFonts w:cs="Arial"/>
        </w:rPr>
        <w:t xml:space="preserve">Département </w:t>
      </w:r>
      <w:r>
        <w:rPr>
          <w:rFonts w:cs="Arial"/>
        </w:rPr>
        <w:t>d’informatique</w:t>
      </w:r>
      <w:r>
        <w:rPr>
          <w:rFonts w:cs="Arial"/>
        </w:rPr>
        <w:br/>
        <w:t>Cégep de Saint-Jérôme</w:t>
      </w:r>
    </w:p>
    <w:bookmarkStart w:id="0" w:name="_Toc523016881"/>
    <w:p w:rsidR="005B04A2" w:rsidRDefault="005B04A2">
      <w:pPr>
        <w:pStyle w:val="TM1"/>
        <w:tabs>
          <w:tab w:val="left" w:pos="440"/>
          <w:tab w:val="right" w:leader="dot" w:pos="8630"/>
        </w:tabs>
        <w:rPr>
          <w:rFonts w:asciiTheme="minorHAnsi" w:hAnsiTheme="minorHAnsi"/>
          <w:noProof/>
        </w:rPr>
      </w:pPr>
      <w:r>
        <w:lastRenderedPageBreak/>
        <w:fldChar w:fldCharType="begin"/>
      </w:r>
      <w:r>
        <w:instrText xml:space="preserve"> TOC \o "1-2" \u </w:instrText>
      </w:r>
      <w:r>
        <w:fldChar w:fldCharType="separate"/>
      </w:r>
      <w:r>
        <w:rPr>
          <w:noProof/>
        </w:rPr>
        <w:t>1.</w:t>
      </w:r>
      <w:r>
        <w:rPr>
          <w:rFonts w:asciiTheme="minorHAnsi" w:hAnsiTheme="minorHAnsi"/>
          <w:noProof/>
        </w:rPr>
        <w:tab/>
      </w:r>
      <w:r>
        <w:rPr>
          <w:noProof/>
        </w:rPr>
        <w:t>Introduction et problématique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_Toc523221196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B04A2" w:rsidRDefault="005B04A2">
      <w:pPr>
        <w:pStyle w:val="TM1"/>
        <w:tabs>
          <w:tab w:val="left" w:pos="440"/>
          <w:tab w:val="right" w:leader="dot" w:pos="8630"/>
        </w:tabs>
        <w:rPr>
          <w:rFonts w:asciiTheme="minorHAnsi" w:hAnsiTheme="minorHAnsi"/>
          <w:noProof/>
        </w:rPr>
      </w:pPr>
      <w:r>
        <w:rPr>
          <w:noProof/>
        </w:rPr>
        <w:t>2.</w:t>
      </w:r>
      <w:r>
        <w:rPr>
          <w:rFonts w:asciiTheme="minorHAnsi" w:hAnsiTheme="minorHAnsi"/>
          <w:noProof/>
        </w:rPr>
        <w:tab/>
      </w:r>
      <w:r>
        <w:rPr>
          <w:noProof/>
        </w:rPr>
        <w:t>Aperçu du produit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_Toc523221197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B04A2" w:rsidRDefault="005B04A2">
      <w:pPr>
        <w:pStyle w:val="TM1"/>
        <w:tabs>
          <w:tab w:val="left" w:pos="440"/>
          <w:tab w:val="right" w:leader="dot" w:pos="8630"/>
        </w:tabs>
        <w:rPr>
          <w:rFonts w:asciiTheme="minorHAnsi" w:hAnsiTheme="minorHAnsi"/>
          <w:noProof/>
        </w:rPr>
      </w:pPr>
      <w:r>
        <w:rPr>
          <w:noProof/>
        </w:rPr>
        <w:t>3.</w:t>
      </w:r>
      <w:r>
        <w:rPr>
          <w:rFonts w:asciiTheme="minorHAnsi" w:hAnsiTheme="minorHAnsi"/>
          <w:noProof/>
        </w:rPr>
        <w:tab/>
      </w:r>
      <w:r>
        <w:rPr>
          <w:noProof/>
        </w:rPr>
        <w:t>Spécifications des fonctions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_Toc523221198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B04A2" w:rsidRDefault="005B04A2">
      <w:pPr>
        <w:pStyle w:val="TM1"/>
        <w:tabs>
          <w:tab w:val="left" w:pos="440"/>
          <w:tab w:val="right" w:leader="dot" w:pos="8630"/>
        </w:tabs>
        <w:rPr>
          <w:rFonts w:asciiTheme="minorHAnsi" w:hAnsiTheme="minorHAnsi"/>
          <w:noProof/>
        </w:rPr>
      </w:pPr>
      <w:r>
        <w:rPr>
          <w:noProof/>
        </w:rPr>
        <w:t>4.</w:t>
      </w:r>
      <w:r>
        <w:rPr>
          <w:rFonts w:asciiTheme="minorHAnsi" w:hAnsiTheme="minorHAnsi"/>
          <w:noProof/>
        </w:rPr>
        <w:tab/>
      </w:r>
      <w:r>
        <w:rPr>
          <w:noProof/>
        </w:rPr>
        <w:t>Écran principaux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_Toc523221199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B04A2" w:rsidRDefault="005B04A2">
      <w:pPr>
        <w:pStyle w:val="TM1"/>
        <w:tabs>
          <w:tab w:val="left" w:pos="440"/>
          <w:tab w:val="right" w:leader="dot" w:pos="8630"/>
        </w:tabs>
        <w:rPr>
          <w:rFonts w:asciiTheme="minorHAnsi" w:hAnsiTheme="minorHAnsi"/>
          <w:noProof/>
        </w:rPr>
      </w:pPr>
      <w:r>
        <w:rPr>
          <w:noProof/>
        </w:rPr>
        <w:t>5.</w:t>
      </w:r>
      <w:r>
        <w:rPr>
          <w:rFonts w:asciiTheme="minorHAnsi" w:hAnsiTheme="minorHAnsi"/>
          <w:noProof/>
        </w:rPr>
        <w:tab/>
      </w:r>
      <w:r>
        <w:rPr>
          <w:noProof/>
        </w:rPr>
        <w:t>Portée et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_Toc523221200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B04A2" w:rsidRDefault="005B04A2">
      <w:pPr>
        <w:pStyle w:val="TM1"/>
        <w:tabs>
          <w:tab w:val="left" w:pos="440"/>
          <w:tab w:val="right" w:leader="dot" w:pos="8630"/>
        </w:tabs>
        <w:rPr>
          <w:rFonts w:asciiTheme="minorHAnsi" w:hAnsiTheme="minorHAnsi"/>
          <w:noProof/>
        </w:rPr>
      </w:pPr>
      <w:r>
        <w:rPr>
          <w:noProof/>
        </w:rPr>
        <w:t>6.</w:t>
      </w:r>
      <w:r>
        <w:rPr>
          <w:rFonts w:asciiTheme="minorHAnsi" w:hAnsiTheme="minorHAnsi"/>
          <w:noProof/>
        </w:rPr>
        <w:tab/>
      </w:r>
      <w:r>
        <w:rPr>
          <w:noProof/>
        </w:rPr>
        <w:t>Autres besoins et contraintes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_Toc523221201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B04A2" w:rsidRDefault="005B04A2" w:rsidP="005B04A2">
      <w:pPr>
        <w:sectPr w:rsidR="005B04A2">
          <w:footerReference w:type="default" r:id="rId9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fldChar w:fldCharType="end"/>
      </w:r>
    </w:p>
    <w:p w:rsidR="00306AA7" w:rsidRDefault="00AC22CB" w:rsidP="00C17A30">
      <w:pPr>
        <w:pStyle w:val="Titre1"/>
      </w:pPr>
      <w:bookmarkStart w:id="1" w:name="_Toc523221196"/>
      <w:r w:rsidRPr="00AD285C">
        <w:lastRenderedPageBreak/>
        <w:t>Intro</w:t>
      </w:r>
      <w:r w:rsidR="00491237">
        <w:t>d</w:t>
      </w:r>
      <w:r w:rsidRPr="00AD285C">
        <w:t>uction</w:t>
      </w:r>
      <w:r>
        <w:t xml:space="preserve"> et prob</w:t>
      </w:r>
      <w:r w:rsidR="00AB03A3">
        <w:t>l</w:t>
      </w:r>
      <w:r>
        <w:t>ématique</w:t>
      </w:r>
      <w:bookmarkEnd w:id="0"/>
      <w:bookmarkEnd w:id="1"/>
    </w:p>
    <w:p w:rsidR="00AC22CB" w:rsidRDefault="006C78AB" w:rsidP="00BB7FE6">
      <w:r>
        <w:t xml:space="preserve">Nous souhaitons </w:t>
      </w:r>
      <w:r w:rsidR="00F02129">
        <w:t>développer</w:t>
      </w:r>
      <w:r w:rsidR="00FC24BF">
        <w:t xml:space="preserve"> u</w:t>
      </w:r>
      <w:r w:rsidR="00BB7FE6">
        <w:t>n logiciel qui permettra de créer</w:t>
      </w:r>
      <w:r w:rsidR="00FC24BF">
        <w:t xml:space="preserve"> un plan </w:t>
      </w:r>
      <w:r w:rsidR="00B546EE">
        <w:t>tridimensionnel</w:t>
      </w:r>
      <w:r w:rsidR="00FC24BF">
        <w:t xml:space="preserve"> </w:t>
      </w:r>
      <w:r w:rsidR="00BB7FE6">
        <w:t>et</w:t>
      </w:r>
      <w:r w:rsidR="00B546EE">
        <w:t xml:space="preserve"> donnera la possibilité de convertir le plan</w:t>
      </w:r>
      <w:r w:rsidR="0015361D">
        <w:t xml:space="preserve"> 3D</w:t>
      </w:r>
      <w:r w:rsidR="00B546EE">
        <w:t xml:space="preserve"> en </w:t>
      </w:r>
      <w:r w:rsidR="004C179E">
        <w:t xml:space="preserve">plans à </w:t>
      </w:r>
      <w:r w:rsidR="00B546EE">
        <w:t>deux dimension</w:t>
      </w:r>
      <w:r w:rsidR="0015361D">
        <w:t>s</w:t>
      </w:r>
      <w:r w:rsidR="00B546EE">
        <w:t xml:space="preserve"> par la suite.</w:t>
      </w:r>
      <w:r w:rsidR="00FC24BF">
        <w:t xml:space="preserve"> </w:t>
      </w:r>
      <w:r w:rsidR="00BB7FE6">
        <w:t>C</w:t>
      </w:r>
      <w:r w:rsidR="00FC24BF">
        <w:t xml:space="preserve">e logiciel faciliterait la planification de n’importe quel travail de fabrication (de </w:t>
      </w:r>
      <w:r w:rsidR="0015361D">
        <w:t>petits travaux</w:t>
      </w:r>
      <w:r w:rsidR="00FC24BF">
        <w:t xml:space="preserve"> de menuiserie </w:t>
      </w:r>
      <w:r w:rsidR="00B968D2">
        <w:t>jusqu’</w:t>
      </w:r>
      <w:r w:rsidR="00FC24BF">
        <w:t>à l</w:t>
      </w:r>
      <w:r w:rsidR="00BB7FE6">
        <w:t>a construction d’une maison) tout en prenant en compte le budget de l’utilisateur.</w:t>
      </w:r>
    </w:p>
    <w:p w:rsidR="00FC24BF" w:rsidRDefault="00B968D2" w:rsidP="00B968D2">
      <w:pPr>
        <w:pStyle w:val="Titre1"/>
      </w:pPr>
      <w:bookmarkStart w:id="2" w:name="_Toc523016882"/>
      <w:bookmarkStart w:id="3" w:name="_Toc523221197"/>
      <w:r>
        <w:t>Aperçu du produit</w:t>
      </w:r>
      <w:bookmarkEnd w:id="2"/>
      <w:bookmarkEnd w:id="3"/>
    </w:p>
    <w:p w:rsidR="00B968D2" w:rsidRDefault="00B968D2" w:rsidP="00B968D2">
      <w:r>
        <w:t>L’utilisateur pourra dessiner ses plans au travers de notre logiciel, qui s’occupera de les conserver</w:t>
      </w:r>
      <w:r w:rsidR="00A92929">
        <w:t xml:space="preserve"> dans une base de données</w:t>
      </w:r>
      <w:r>
        <w:t>. À partir de ces plans, le logiciel pourr</w:t>
      </w:r>
      <w:r w:rsidR="005F184D">
        <w:t>a estimer le coût des matériaux. En limitant le plan à un budget, le logiciel tentera d’optimiser le coût en fonction des prix de divers fournisseurs connus. Ces plans tridimensionnels pourront être convertis en plans bidimensionnels</w:t>
      </w:r>
      <w:r w:rsidR="008538A8">
        <w:t xml:space="preserve"> (vu du dessus, vu de côté)</w:t>
      </w:r>
      <w:r w:rsidR="005F184D">
        <w:t>.</w:t>
      </w:r>
    </w:p>
    <w:p w:rsidR="005F184D" w:rsidRDefault="005F184D" w:rsidP="005F184D">
      <w:pPr>
        <w:pStyle w:val="Titre1"/>
      </w:pPr>
      <w:bookmarkStart w:id="4" w:name="_Toc523016883"/>
      <w:bookmarkStart w:id="5" w:name="_Toc523221198"/>
      <w:r>
        <w:t>Spécifications des fonctions principales</w:t>
      </w:r>
      <w:bookmarkEnd w:id="4"/>
      <w:bookmarkEnd w:id="5"/>
    </w:p>
    <w:p w:rsidR="005F184D" w:rsidRDefault="005F184D" w:rsidP="005F184D">
      <w:r>
        <w:t>Le logiciel permettra de :</w:t>
      </w:r>
    </w:p>
    <w:p w:rsidR="005F184D" w:rsidRDefault="005F184D" w:rsidP="005F184D">
      <w:pPr>
        <w:pStyle w:val="Paragraphedeliste"/>
        <w:numPr>
          <w:ilvl w:val="0"/>
          <w:numId w:val="4"/>
        </w:numPr>
      </w:pPr>
      <w:r>
        <w:t>Dessiner un plan tridimensionnel;</w:t>
      </w:r>
    </w:p>
    <w:p w:rsidR="005F184D" w:rsidRDefault="005F184D" w:rsidP="005F184D">
      <w:pPr>
        <w:pStyle w:val="Paragraphedeliste"/>
        <w:numPr>
          <w:ilvl w:val="0"/>
          <w:numId w:val="4"/>
        </w:numPr>
      </w:pPr>
      <w:r>
        <w:t>Estimer le coût d’une fabrication;</w:t>
      </w:r>
    </w:p>
    <w:p w:rsidR="005F184D" w:rsidRDefault="005F184D" w:rsidP="005F184D">
      <w:pPr>
        <w:pStyle w:val="Paragraphedeliste"/>
        <w:numPr>
          <w:ilvl w:val="0"/>
          <w:numId w:val="4"/>
        </w:numPr>
      </w:pPr>
      <w:r>
        <w:t>Suggérer des fournisseurs pour les matériaux.</w:t>
      </w:r>
    </w:p>
    <w:p w:rsidR="005F184D" w:rsidRDefault="005F184D" w:rsidP="005F184D">
      <w:pPr>
        <w:pStyle w:val="Paragraphedeliste"/>
        <w:numPr>
          <w:ilvl w:val="0"/>
          <w:numId w:val="4"/>
        </w:numPr>
      </w:pPr>
      <w:r>
        <w:t>Convertir le plan tridimensionnel en un plan bidimensionnel;</w:t>
      </w:r>
    </w:p>
    <w:p w:rsidR="005F184D" w:rsidRDefault="000275A1" w:rsidP="005F184D">
      <w:pPr>
        <w:pStyle w:val="Paragraphedeliste"/>
        <w:numPr>
          <w:ilvl w:val="0"/>
          <w:numId w:val="4"/>
        </w:numPr>
      </w:pPr>
      <w:r>
        <w:t>Conserver les plans d’un utilisateur et lui permettre de les gérer;</w:t>
      </w:r>
    </w:p>
    <w:p w:rsidR="000275A1" w:rsidRDefault="000275A1" w:rsidP="000275A1">
      <w:pPr>
        <w:pStyle w:val="Titre1"/>
      </w:pPr>
      <w:bookmarkStart w:id="6" w:name="_Toc523016884"/>
      <w:bookmarkStart w:id="7" w:name="_Toc523221199"/>
      <w:r>
        <w:t>Écran principaux</w:t>
      </w:r>
      <w:bookmarkEnd w:id="6"/>
      <w:bookmarkEnd w:id="7"/>
    </w:p>
    <w:p w:rsidR="000275A1" w:rsidRDefault="00B546EE" w:rsidP="000275A1">
      <w:r>
        <w:t xml:space="preserve">Quatre écrans seront offerts : </w:t>
      </w:r>
    </w:p>
    <w:p w:rsidR="00B546EE" w:rsidRDefault="00B546EE" w:rsidP="00B546EE">
      <w:pPr>
        <w:pStyle w:val="Paragraphedeliste"/>
        <w:numPr>
          <w:ilvl w:val="0"/>
          <w:numId w:val="5"/>
        </w:numPr>
      </w:pPr>
      <w:r>
        <w:t>Un écran de connexion</w:t>
      </w:r>
      <w:r w:rsidR="00553BFD">
        <w:t xml:space="preserve"> et d’</w:t>
      </w:r>
      <w:r w:rsidR="005D575B">
        <w:t>inscription</w:t>
      </w:r>
      <w:r w:rsidR="00553BFD">
        <w:t>;</w:t>
      </w:r>
    </w:p>
    <w:p w:rsidR="00B546EE" w:rsidRDefault="00B546EE" w:rsidP="00B546EE">
      <w:pPr>
        <w:pStyle w:val="Paragraphedeliste"/>
        <w:numPr>
          <w:ilvl w:val="0"/>
          <w:numId w:val="5"/>
        </w:numPr>
      </w:pPr>
      <w:r>
        <w:t xml:space="preserve">Un écran de </w:t>
      </w:r>
      <w:r w:rsidR="00944879">
        <w:t>réglages</w:t>
      </w:r>
      <w:r w:rsidR="00553BFD">
        <w:t>;</w:t>
      </w:r>
    </w:p>
    <w:p w:rsidR="00B546EE" w:rsidRDefault="00B546EE" w:rsidP="00B546EE">
      <w:pPr>
        <w:pStyle w:val="Paragraphedeliste"/>
        <w:numPr>
          <w:ilvl w:val="0"/>
          <w:numId w:val="5"/>
        </w:numPr>
      </w:pPr>
      <w:r>
        <w:t>Un écran de projet</w:t>
      </w:r>
      <w:r w:rsidR="00553BFD">
        <w:t>s;</w:t>
      </w:r>
    </w:p>
    <w:p w:rsidR="00B546EE" w:rsidRDefault="00553BFD" w:rsidP="00B546EE">
      <w:pPr>
        <w:pStyle w:val="Paragraphedeliste"/>
        <w:numPr>
          <w:ilvl w:val="0"/>
          <w:numId w:val="5"/>
        </w:numPr>
      </w:pPr>
      <w:r>
        <w:t>Un écran de fabrication;</w:t>
      </w:r>
    </w:p>
    <w:p w:rsidR="007C557A" w:rsidRDefault="007C557A" w:rsidP="007C557A">
      <w:r w:rsidRPr="007C557A">
        <w:t xml:space="preserve">Les </w:t>
      </w:r>
      <w:r>
        <w:t>treize</w:t>
      </w:r>
      <w:r w:rsidRPr="007C557A">
        <w:t xml:space="preserve"> figures suivantes en donnent un aperçu:</w:t>
      </w:r>
    </w:p>
    <w:p w:rsidR="007C557A" w:rsidRDefault="007C557A" w:rsidP="007C557A">
      <w:pPr>
        <w:keepNext/>
      </w:pPr>
      <w:r>
        <w:rPr>
          <w:noProof/>
        </w:rPr>
        <w:lastRenderedPageBreak/>
        <w:drawing>
          <wp:inline distT="0" distB="0" distL="0" distR="0">
            <wp:extent cx="5486400" cy="3086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- Shem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7A" w:rsidRDefault="007C557A" w:rsidP="007C557A">
      <w:pPr>
        <w:pStyle w:val="Lgende"/>
      </w:pPr>
      <w:r>
        <w:t xml:space="preserve">Figure </w:t>
      </w:r>
      <w:r w:rsidR="005A7500">
        <w:rPr>
          <w:noProof/>
        </w:rPr>
        <w:fldChar w:fldCharType="begin"/>
      </w:r>
      <w:r w:rsidR="005A7500">
        <w:rPr>
          <w:noProof/>
        </w:rPr>
        <w:instrText xml:space="preserve"> SEQ Figure \* ARABIC </w:instrText>
      </w:r>
      <w:r w:rsidR="005A7500">
        <w:rPr>
          <w:noProof/>
        </w:rPr>
        <w:fldChar w:fldCharType="separate"/>
      </w:r>
      <w:r w:rsidR="00B970ED">
        <w:rPr>
          <w:noProof/>
        </w:rPr>
        <w:t>1</w:t>
      </w:r>
      <w:r w:rsidR="005A7500">
        <w:rPr>
          <w:noProof/>
        </w:rPr>
        <w:fldChar w:fldCharType="end"/>
      </w:r>
      <w:r>
        <w:t xml:space="preserve">: </w:t>
      </w:r>
      <w:r w:rsidRPr="00B970ED">
        <w:rPr>
          <w:i w:val="0"/>
        </w:rPr>
        <w:t>Écran de connexion</w:t>
      </w:r>
    </w:p>
    <w:p w:rsidR="007C557A" w:rsidRDefault="007C557A" w:rsidP="007C557A">
      <w:pPr>
        <w:keepNext/>
      </w:pPr>
      <w:r>
        <w:rPr>
          <w:noProof/>
        </w:rPr>
        <w:drawing>
          <wp:inline distT="0" distB="0" distL="0" distR="0">
            <wp:extent cx="5486400" cy="3086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- Shem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7A" w:rsidRDefault="007C557A" w:rsidP="007C557A">
      <w:pPr>
        <w:pStyle w:val="Lgende"/>
      </w:pPr>
      <w:r>
        <w:t xml:space="preserve">Figure </w:t>
      </w:r>
      <w:r w:rsidR="005A7500">
        <w:rPr>
          <w:noProof/>
        </w:rPr>
        <w:fldChar w:fldCharType="begin"/>
      </w:r>
      <w:r w:rsidR="005A7500">
        <w:rPr>
          <w:noProof/>
        </w:rPr>
        <w:instrText xml:space="preserve"> SEQ Figure \* ARABIC </w:instrText>
      </w:r>
      <w:r w:rsidR="005A7500">
        <w:rPr>
          <w:noProof/>
        </w:rPr>
        <w:fldChar w:fldCharType="separate"/>
      </w:r>
      <w:r w:rsidR="00B970ED">
        <w:rPr>
          <w:noProof/>
        </w:rPr>
        <w:t>2</w:t>
      </w:r>
      <w:r w:rsidR="005A7500">
        <w:rPr>
          <w:noProof/>
        </w:rPr>
        <w:fldChar w:fldCharType="end"/>
      </w:r>
      <w:r>
        <w:t xml:space="preserve">: </w:t>
      </w:r>
      <w:r w:rsidRPr="00B970ED">
        <w:rPr>
          <w:i w:val="0"/>
        </w:rPr>
        <w:t>Écran d'inscription</w:t>
      </w:r>
    </w:p>
    <w:p w:rsidR="007C557A" w:rsidRDefault="007C557A" w:rsidP="007C557A">
      <w:pPr>
        <w:keepNext/>
      </w:pPr>
      <w:r>
        <w:rPr>
          <w:noProof/>
        </w:rPr>
        <w:lastRenderedPageBreak/>
        <w:drawing>
          <wp:inline distT="0" distB="0" distL="0" distR="0">
            <wp:extent cx="5486400" cy="3086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- Shem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ED" w:rsidRDefault="007C557A" w:rsidP="00B970ED">
      <w:pPr>
        <w:pStyle w:val="Lgende"/>
        <w:keepNext/>
      </w:pPr>
      <w:r>
        <w:t xml:space="preserve">Figure </w:t>
      </w:r>
      <w:r w:rsidR="005A7500">
        <w:rPr>
          <w:noProof/>
        </w:rPr>
        <w:fldChar w:fldCharType="begin"/>
      </w:r>
      <w:r w:rsidR="005A7500">
        <w:rPr>
          <w:noProof/>
        </w:rPr>
        <w:instrText xml:space="preserve"> SEQ Figure \* ARABIC </w:instrText>
      </w:r>
      <w:r w:rsidR="005A7500">
        <w:rPr>
          <w:noProof/>
        </w:rPr>
        <w:fldChar w:fldCharType="separate"/>
      </w:r>
      <w:r w:rsidR="00B970ED">
        <w:rPr>
          <w:noProof/>
        </w:rPr>
        <w:t>3</w:t>
      </w:r>
      <w:r w:rsidR="005A7500">
        <w:rPr>
          <w:noProof/>
        </w:rPr>
        <w:fldChar w:fldCharType="end"/>
      </w:r>
      <w:r>
        <w:t xml:space="preserve">: </w:t>
      </w:r>
      <w:r w:rsidRPr="00B970ED">
        <w:rPr>
          <w:i w:val="0"/>
        </w:rPr>
        <w:t xml:space="preserve">Écran </w:t>
      </w:r>
      <w:r w:rsidR="00430DB2" w:rsidRPr="00B970ED">
        <w:rPr>
          <w:i w:val="0"/>
        </w:rPr>
        <w:t>de configuration de la base de donnée</w:t>
      </w:r>
      <w:r w:rsidR="00B970ED">
        <w:rPr>
          <w:noProof/>
        </w:rPr>
        <w:drawing>
          <wp:inline distT="0" distB="0" distL="0" distR="0" wp14:anchorId="770BFEBF" wp14:editId="2238ECA2">
            <wp:extent cx="5486400" cy="3086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 - Shem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7A" w:rsidRDefault="00B970ED" w:rsidP="00B970ED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r w:rsidRPr="00B970ED">
        <w:rPr>
          <w:i w:val="0"/>
        </w:rPr>
        <w:t>Écran principal</w:t>
      </w:r>
    </w:p>
    <w:p w:rsidR="007C557A" w:rsidRDefault="007C557A" w:rsidP="007C557A">
      <w:pPr>
        <w:keepNext/>
      </w:pPr>
      <w:r>
        <w:rPr>
          <w:noProof/>
        </w:rPr>
        <w:lastRenderedPageBreak/>
        <w:drawing>
          <wp:inline distT="0" distB="0" distL="0" distR="0">
            <wp:extent cx="5486400" cy="3086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 - Shem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7A" w:rsidRDefault="007C557A" w:rsidP="00B970ED">
      <w:pPr>
        <w:pStyle w:val="Lgende"/>
      </w:pPr>
      <w:r>
        <w:t xml:space="preserve">Figure </w:t>
      </w:r>
      <w:r w:rsidR="005A7500">
        <w:rPr>
          <w:noProof/>
        </w:rPr>
        <w:fldChar w:fldCharType="begin"/>
      </w:r>
      <w:r w:rsidR="005A7500">
        <w:rPr>
          <w:noProof/>
        </w:rPr>
        <w:instrText xml:space="preserve"> SEQ Figure \* ARABIC </w:instrText>
      </w:r>
      <w:r w:rsidR="005A7500">
        <w:rPr>
          <w:noProof/>
        </w:rPr>
        <w:fldChar w:fldCharType="separate"/>
      </w:r>
      <w:r w:rsidR="00B970ED">
        <w:rPr>
          <w:noProof/>
        </w:rPr>
        <w:t>5</w:t>
      </w:r>
      <w:r w:rsidR="005A7500">
        <w:rPr>
          <w:noProof/>
        </w:rPr>
        <w:fldChar w:fldCharType="end"/>
      </w:r>
      <w:r w:rsidRPr="00851C18">
        <w:t xml:space="preserve">: </w:t>
      </w:r>
      <w:r w:rsidRPr="00B970ED">
        <w:rPr>
          <w:i w:val="0"/>
        </w:rPr>
        <w:t>Écran de réglages</w:t>
      </w:r>
      <w:r>
        <w:rPr>
          <w:noProof/>
        </w:rPr>
        <w:drawing>
          <wp:inline distT="0" distB="0" distL="0" distR="0">
            <wp:extent cx="5486400" cy="30861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 - Shem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7A" w:rsidRDefault="007C557A" w:rsidP="007C557A">
      <w:pPr>
        <w:pStyle w:val="Lgende"/>
      </w:pPr>
      <w:r>
        <w:t xml:space="preserve">Figure </w:t>
      </w:r>
      <w:r w:rsidR="00B970ED">
        <w:rPr>
          <w:noProof/>
        </w:rPr>
        <w:t>6</w:t>
      </w:r>
      <w:r w:rsidRPr="00A979EA">
        <w:t xml:space="preserve">: </w:t>
      </w:r>
      <w:r w:rsidRPr="00B970ED">
        <w:rPr>
          <w:i w:val="0"/>
        </w:rPr>
        <w:t>Écran de réglages</w:t>
      </w:r>
      <w:r w:rsidR="00B970ED" w:rsidRPr="00B970ED">
        <w:rPr>
          <w:i w:val="0"/>
        </w:rPr>
        <w:t xml:space="preserve"> d’un projet</w:t>
      </w:r>
    </w:p>
    <w:p w:rsidR="00E8314D" w:rsidRDefault="007C557A" w:rsidP="00E8314D">
      <w:pPr>
        <w:keepNext/>
      </w:pPr>
      <w:r>
        <w:rPr>
          <w:noProof/>
        </w:rPr>
        <w:lastRenderedPageBreak/>
        <w:drawing>
          <wp:inline distT="0" distB="0" distL="0" distR="0">
            <wp:extent cx="5486400" cy="30861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 - Shem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4D" w:rsidRDefault="00E8314D" w:rsidP="00E8314D">
      <w:pPr>
        <w:pStyle w:val="Lgende"/>
      </w:pPr>
      <w:r>
        <w:t xml:space="preserve">Figure </w:t>
      </w:r>
      <w:r w:rsidR="005A7500">
        <w:rPr>
          <w:noProof/>
        </w:rPr>
        <w:fldChar w:fldCharType="begin"/>
      </w:r>
      <w:r w:rsidR="005A7500">
        <w:rPr>
          <w:noProof/>
        </w:rPr>
        <w:instrText xml:space="preserve"> SEQ Figure \* ARABIC </w:instrText>
      </w:r>
      <w:r w:rsidR="005A7500">
        <w:rPr>
          <w:noProof/>
        </w:rPr>
        <w:fldChar w:fldCharType="separate"/>
      </w:r>
      <w:r w:rsidR="00B970ED">
        <w:rPr>
          <w:noProof/>
        </w:rPr>
        <w:t>7</w:t>
      </w:r>
      <w:r w:rsidR="005A7500">
        <w:rPr>
          <w:noProof/>
        </w:rPr>
        <w:fldChar w:fldCharType="end"/>
      </w:r>
      <w:r>
        <w:t xml:space="preserve">: </w:t>
      </w:r>
      <w:r w:rsidRPr="00B970ED">
        <w:rPr>
          <w:i w:val="0"/>
        </w:rPr>
        <w:t>Écran de projet en 3D</w:t>
      </w:r>
    </w:p>
    <w:p w:rsidR="00E8314D" w:rsidRDefault="007C557A" w:rsidP="00E8314D">
      <w:pPr>
        <w:keepNext/>
      </w:pPr>
      <w:r>
        <w:rPr>
          <w:noProof/>
        </w:rPr>
        <w:drawing>
          <wp:inline distT="0" distB="0" distL="0" distR="0">
            <wp:extent cx="5486400" cy="30861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 - Shem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4D" w:rsidRDefault="00E8314D" w:rsidP="00E8314D">
      <w:pPr>
        <w:pStyle w:val="Lgende"/>
      </w:pPr>
      <w:r>
        <w:t xml:space="preserve">Figure </w:t>
      </w:r>
      <w:r w:rsidR="005A7500">
        <w:rPr>
          <w:noProof/>
        </w:rPr>
        <w:fldChar w:fldCharType="begin"/>
      </w:r>
      <w:r w:rsidR="005A7500">
        <w:rPr>
          <w:noProof/>
        </w:rPr>
        <w:instrText xml:space="preserve"> SEQ Figure \* ARABIC </w:instrText>
      </w:r>
      <w:r w:rsidR="005A7500">
        <w:rPr>
          <w:noProof/>
        </w:rPr>
        <w:fldChar w:fldCharType="separate"/>
      </w:r>
      <w:r w:rsidR="00B970ED">
        <w:rPr>
          <w:noProof/>
        </w:rPr>
        <w:t>8</w:t>
      </w:r>
      <w:r w:rsidR="005A7500">
        <w:rPr>
          <w:noProof/>
        </w:rPr>
        <w:fldChar w:fldCharType="end"/>
      </w:r>
      <w:r>
        <w:t xml:space="preserve">: </w:t>
      </w:r>
      <w:r w:rsidRPr="00B970ED">
        <w:rPr>
          <w:i w:val="0"/>
        </w:rPr>
        <w:t>Écran de projet en 2D</w:t>
      </w:r>
    </w:p>
    <w:p w:rsidR="000275A1" w:rsidRDefault="000275A1" w:rsidP="000275A1">
      <w:pPr>
        <w:pStyle w:val="Titre1"/>
      </w:pPr>
      <w:bookmarkStart w:id="8" w:name="_Toc523016885"/>
      <w:bookmarkStart w:id="9" w:name="_Toc523221200"/>
      <w:r>
        <w:t>Portée et limites</w:t>
      </w:r>
      <w:bookmarkEnd w:id="8"/>
      <w:bookmarkEnd w:id="9"/>
    </w:p>
    <w:p w:rsidR="00760851" w:rsidRPr="00760851" w:rsidRDefault="008432F6" w:rsidP="00760851">
      <w:r>
        <w:t xml:space="preserve">Dans une première version, l’application n’offrira </w:t>
      </w:r>
      <w:r w:rsidR="00E84BB7">
        <w:t>que très peu de gestion des projets. Dans une version subséquente, un module d’administration de projet pourrait supplanter le module de partage d’individu à individu.</w:t>
      </w:r>
    </w:p>
    <w:p w:rsidR="000275A1" w:rsidRPr="00841C34" w:rsidRDefault="007C0CC6" w:rsidP="000275A1">
      <w:r>
        <w:lastRenderedPageBreak/>
        <w:t>L</w:t>
      </w:r>
      <w:r w:rsidR="00760851">
        <w:t>es possibilités de l’application</w:t>
      </w:r>
      <w:r w:rsidR="00AE1B95">
        <w:t xml:space="preserve"> </w:t>
      </w:r>
      <w:r w:rsidR="00760851">
        <w:t xml:space="preserve">ne </w:t>
      </w:r>
      <w:r w:rsidR="00AE1B95">
        <w:t>se limite</w:t>
      </w:r>
      <w:r w:rsidR="00760851">
        <w:t>nt qu’à</w:t>
      </w:r>
      <w:r w:rsidR="00482DA0">
        <w:t xml:space="preserve"> l’imagination humaine. Il pourra</w:t>
      </w:r>
      <w:r w:rsidR="00A21473">
        <w:t>it</w:t>
      </w:r>
      <w:r w:rsidR="00482DA0">
        <w:t xml:space="preserve"> éventuellement </w:t>
      </w:r>
      <w:r w:rsidR="00841C34">
        <w:t>proposer</w:t>
      </w:r>
      <w:r w:rsidR="00482DA0">
        <w:t xml:space="preserve"> à l’utilisateur de se faire </w:t>
      </w:r>
      <w:r w:rsidR="00841C34">
        <w:t>livrer</w:t>
      </w:r>
      <w:r w:rsidR="00482DA0">
        <w:t xml:space="preserve"> sa fabrication où il le souhaite</w:t>
      </w:r>
      <w:r w:rsidR="00841C34">
        <w:t xml:space="preserve">. Bien sûr la fabrication se </w:t>
      </w:r>
      <w:r w:rsidR="00A21473">
        <w:t>ferait</w:t>
      </w:r>
      <w:r w:rsidR="00841C34">
        <w:t xml:space="preserve"> avec </w:t>
      </w:r>
      <w:r w:rsidR="00627E91">
        <w:t>des matériaux fournis par nos fournisseurs.</w:t>
      </w:r>
    </w:p>
    <w:p w:rsidR="000275A1" w:rsidRDefault="000275A1" w:rsidP="000275A1">
      <w:pPr>
        <w:pStyle w:val="Titre1"/>
      </w:pPr>
      <w:bookmarkStart w:id="10" w:name="_Toc523016886"/>
      <w:bookmarkStart w:id="11" w:name="_Toc523221201"/>
      <w:r>
        <w:t>Autres besoins et contraintes</w:t>
      </w:r>
      <w:bookmarkEnd w:id="10"/>
      <w:bookmarkEnd w:id="11"/>
    </w:p>
    <w:p w:rsidR="000275A1" w:rsidRDefault="000275A1" w:rsidP="000275A1">
      <w:r>
        <w:t>Ce logiciel sera développé en C# WPF ciblant la plateforme .NET 4.6.1.</w:t>
      </w:r>
    </w:p>
    <w:p w:rsidR="000275A1" w:rsidRDefault="000275A1" w:rsidP="000275A1">
      <w:r>
        <w:t>Ce logiciel devra utili</w:t>
      </w:r>
      <w:r w:rsidR="00C06392">
        <w:t>ser MySQL</w:t>
      </w:r>
      <w:r w:rsidR="00C54601">
        <w:t xml:space="preserve"> </w:t>
      </w:r>
      <w:r w:rsidR="008432F6">
        <w:t>5.0.11</w:t>
      </w:r>
      <w:r w:rsidR="00C54601">
        <w:t xml:space="preserve"> </w:t>
      </w:r>
      <w:r w:rsidR="00C06392">
        <w:t>comme base de données.</w:t>
      </w:r>
    </w:p>
    <w:p w:rsidR="00C06392" w:rsidRPr="000275A1" w:rsidRDefault="00C06392" w:rsidP="000275A1">
      <w:r>
        <w:t>Le client devra pouvoir déployer sa ba</w:t>
      </w:r>
      <w:bookmarkStart w:id="12" w:name="_GoBack"/>
      <w:bookmarkEnd w:id="12"/>
      <w:r>
        <w:t>se de donnée et la configurer dans l’application.</w:t>
      </w:r>
    </w:p>
    <w:sectPr w:rsidR="00C06392" w:rsidRPr="000275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500" w:rsidRDefault="005A7500" w:rsidP="007B79F9">
      <w:pPr>
        <w:spacing w:after="0" w:line="240" w:lineRule="auto"/>
      </w:pPr>
      <w:r>
        <w:separator/>
      </w:r>
    </w:p>
  </w:endnote>
  <w:endnote w:type="continuationSeparator" w:id="0">
    <w:p w:rsidR="005A7500" w:rsidRDefault="005A7500" w:rsidP="007B7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254031"/>
      <w:docPartObj>
        <w:docPartGallery w:val="Page Numbers (Bottom of Page)"/>
        <w:docPartUnique/>
      </w:docPartObj>
    </w:sdtPr>
    <w:sdtEndPr/>
    <w:sdtContent>
      <w:p w:rsidR="008D7285" w:rsidRDefault="008D7285" w:rsidP="00803E9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5083">
          <w:rPr>
            <w:noProof/>
            <w:lang w:val="fr-FR"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85160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B79F9" w:rsidRDefault="007B79F9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70E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70E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B79F9" w:rsidRDefault="007B79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500" w:rsidRDefault="005A7500" w:rsidP="007B79F9">
      <w:pPr>
        <w:spacing w:after="0" w:line="240" w:lineRule="auto"/>
      </w:pPr>
      <w:r>
        <w:separator/>
      </w:r>
    </w:p>
  </w:footnote>
  <w:footnote w:type="continuationSeparator" w:id="0">
    <w:p w:rsidR="005A7500" w:rsidRDefault="005A7500" w:rsidP="007B7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D2A9C"/>
    <w:multiLevelType w:val="hybridMultilevel"/>
    <w:tmpl w:val="D2C8BB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21F63"/>
    <w:multiLevelType w:val="hybridMultilevel"/>
    <w:tmpl w:val="A02C519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E3E70"/>
    <w:multiLevelType w:val="hybridMultilevel"/>
    <w:tmpl w:val="32BCBD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05E1E"/>
    <w:multiLevelType w:val="hybridMultilevel"/>
    <w:tmpl w:val="CF1881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44983"/>
    <w:multiLevelType w:val="hybridMultilevel"/>
    <w:tmpl w:val="B1A6B2AA"/>
    <w:lvl w:ilvl="0" w:tplc="2EC83EA6">
      <w:start w:val="1"/>
      <w:numFmt w:val="decimal"/>
      <w:pStyle w:val="Titre1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A7"/>
    <w:rsid w:val="000275A1"/>
    <w:rsid w:val="0015361D"/>
    <w:rsid w:val="00306AA7"/>
    <w:rsid w:val="00430DB2"/>
    <w:rsid w:val="00482DA0"/>
    <w:rsid w:val="00491237"/>
    <w:rsid w:val="004C179E"/>
    <w:rsid w:val="00545F91"/>
    <w:rsid w:val="00553BFD"/>
    <w:rsid w:val="005A7500"/>
    <w:rsid w:val="005B04A2"/>
    <w:rsid w:val="005D575B"/>
    <w:rsid w:val="005F184D"/>
    <w:rsid w:val="00627E91"/>
    <w:rsid w:val="006B7E64"/>
    <w:rsid w:val="006C3BB7"/>
    <w:rsid w:val="006C78AB"/>
    <w:rsid w:val="007268D8"/>
    <w:rsid w:val="00760851"/>
    <w:rsid w:val="007B79F9"/>
    <w:rsid w:val="007C0CC6"/>
    <w:rsid w:val="007C557A"/>
    <w:rsid w:val="00841C34"/>
    <w:rsid w:val="008432F6"/>
    <w:rsid w:val="008538A8"/>
    <w:rsid w:val="008D7285"/>
    <w:rsid w:val="00905409"/>
    <w:rsid w:val="00944879"/>
    <w:rsid w:val="0095298A"/>
    <w:rsid w:val="00A21473"/>
    <w:rsid w:val="00A25B0C"/>
    <w:rsid w:val="00A7160B"/>
    <w:rsid w:val="00A92929"/>
    <w:rsid w:val="00A93F89"/>
    <w:rsid w:val="00AB03A3"/>
    <w:rsid w:val="00AC22CB"/>
    <w:rsid w:val="00AD285C"/>
    <w:rsid w:val="00AE1B95"/>
    <w:rsid w:val="00B05054"/>
    <w:rsid w:val="00B546EE"/>
    <w:rsid w:val="00B968D2"/>
    <w:rsid w:val="00B970ED"/>
    <w:rsid w:val="00BB7FE6"/>
    <w:rsid w:val="00C06392"/>
    <w:rsid w:val="00C17A30"/>
    <w:rsid w:val="00C54601"/>
    <w:rsid w:val="00CF51B5"/>
    <w:rsid w:val="00DA62C2"/>
    <w:rsid w:val="00E568C4"/>
    <w:rsid w:val="00E8314D"/>
    <w:rsid w:val="00E84BB7"/>
    <w:rsid w:val="00E9414C"/>
    <w:rsid w:val="00EF16DF"/>
    <w:rsid w:val="00F02129"/>
    <w:rsid w:val="00FC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7DA7"/>
  <w15:chartTrackingRefBased/>
  <w15:docId w15:val="{0F1B894C-DD38-43BC-A17E-D687F4D7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85C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AD285C"/>
    <w:pPr>
      <w:keepNext/>
      <w:keepLines/>
      <w:numPr>
        <w:numId w:val="2"/>
      </w:numPr>
      <w:spacing w:before="240" w:after="0"/>
      <w:ind w:left="360"/>
      <w:outlineLvl w:val="0"/>
    </w:pPr>
    <w:rPr>
      <w:rFonts w:eastAsiaTheme="majorEastAsia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285C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285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D285C"/>
    <w:rPr>
      <w:rFonts w:ascii="Times New Roman" w:eastAsiaTheme="majorEastAsia" w:hAnsi="Times New Roman" w:cstheme="majorBidi"/>
      <w:b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B968D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91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1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frenceintense">
    <w:name w:val="Intense Reference"/>
    <w:basedOn w:val="Policepardfaut"/>
    <w:uiPriority w:val="32"/>
    <w:qFormat/>
    <w:rsid w:val="006C3BB7"/>
    <w:rPr>
      <w:rFonts w:asciiTheme="minorHAnsi" w:hAnsiTheme="minorHAnsi" w:cstheme="minorHAnsi"/>
      <w:bCs/>
      <w:color w:val="0D0D0D" w:themeColor="text1" w:themeTint="F2"/>
      <w:spacing w:val="5"/>
      <w:sz w:val="44"/>
      <w:szCs w:val="40"/>
    </w:rPr>
  </w:style>
  <w:style w:type="paragraph" w:styleId="TM1">
    <w:name w:val="toc 1"/>
    <w:basedOn w:val="Normal"/>
    <w:next w:val="Normal"/>
    <w:autoRedefine/>
    <w:uiPriority w:val="39"/>
    <w:unhideWhenUsed/>
    <w:rsid w:val="007B79F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B79F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B79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79F9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7B79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79F9"/>
    <w:rPr>
      <w:rFonts w:ascii="Times New Roman" w:hAnsi="Times New Roman"/>
    </w:rPr>
  </w:style>
  <w:style w:type="character" w:styleId="Textedelespacerserv">
    <w:name w:val="Placeholder Text"/>
    <w:basedOn w:val="Policepardfaut"/>
    <w:uiPriority w:val="99"/>
    <w:semiHidden/>
    <w:rsid w:val="007B79F9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7C55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25A5E-D187-4A69-94A3-E8B5851E5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3DD94C5A.dotm</Template>
  <TotalTime>269</TotalTime>
  <Pages>8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de vision Hymperia</vt:lpstr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vision Hymperia</dc:title>
  <dc:subject/>
  <dc:creator>Utilisateur Windows</dc:creator>
  <cp:keywords/>
  <dc:description/>
  <cp:lastModifiedBy>Utilisateur Windows</cp:lastModifiedBy>
  <cp:revision>33</cp:revision>
  <dcterms:created xsi:type="dcterms:W3CDTF">2018-08-23T21:43:00Z</dcterms:created>
  <dcterms:modified xsi:type="dcterms:W3CDTF">2018-08-31T18:45:00Z</dcterms:modified>
</cp:coreProperties>
</file>