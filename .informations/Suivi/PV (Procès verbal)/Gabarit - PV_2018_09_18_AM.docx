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A72" w:rsidRDefault="00634A72" w:rsidP="00816FA1">
      <w:pPr>
        <w:pStyle w:val="Titre"/>
      </w:pPr>
      <w:r>
        <w:t>Objectif du sprint à la version 0.5 :</w:t>
      </w:r>
    </w:p>
    <w:p w:rsidR="00634A72" w:rsidRDefault="00634A72" w:rsidP="00634A72">
      <w:pPr>
        <w:pStyle w:val="Paragraphedeliste"/>
        <w:numPr>
          <w:ilvl w:val="0"/>
          <w:numId w:val="1"/>
        </w:numPr>
      </w:pPr>
      <w:r>
        <w:t xml:space="preserve">Au niveau de la base de données on utilise :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 xml:space="preserve"> v2.2;</w:t>
      </w:r>
    </w:p>
    <w:p w:rsidR="00634A72" w:rsidRDefault="00816FA1" w:rsidP="00634A72">
      <w:pPr>
        <w:pStyle w:val="Paragraphedeliste"/>
        <w:numPr>
          <w:ilvl w:val="0"/>
          <w:numId w:val="1"/>
        </w:numPr>
      </w:pPr>
      <w:r>
        <w:t>Déploiement du model de données.</w:t>
      </w:r>
    </w:p>
    <w:p w:rsidR="00634A72" w:rsidRDefault="00816FA1" w:rsidP="00816FA1">
      <w:pPr>
        <w:pStyle w:val="Paragraphedeliste"/>
        <w:numPr>
          <w:ilvl w:val="0"/>
          <w:numId w:val="1"/>
        </w:numPr>
      </w:pPr>
      <w:r>
        <w:t xml:space="preserve">Avoir un </w:t>
      </w:r>
      <w:proofErr w:type="spellStart"/>
      <w:r>
        <w:t>Viewport</w:t>
      </w:r>
      <w:proofErr w:type="spellEnd"/>
      <w:r>
        <w:t xml:space="preserve"> 3D fonctionnel.</w:t>
      </w:r>
    </w:p>
    <w:p w:rsidR="00634A72" w:rsidRDefault="00634A72"/>
    <w:p w:rsidR="00817B63" w:rsidRDefault="001440A7" w:rsidP="00816FA1">
      <w:pPr>
        <w:pStyle w:val="Titre"/>
      </w:pPr>
      <w:r>
        <w:t xml:space="preserve">Développeur : Antoine </w:t>
      </w:r>
      <w:proofErr w:type="spellStart"/>
      <w:r>
        <w:t>Mailhot</w:t>
      </w:r>
      <w:proofErr w:type="spellEnd"/>
    </w:p>
    <w:p w:rsidR="001440A7" w:rsidRDefault="001440A7" w:rsidP="00816FA1">
      <w:pPr>
        <w:pStyle w:val="Titre1"/>
      </w:pPr>
      <w:r>
        <w:t>Tu feras quoi d'ici la prochaine réunion?</w:t>
      </w:r>
    </w:p>
    <w:p w:rsidR="00301722" w:rsidRDefault="00301722" w:rsidP="00634A72">
      <w:pPr>
        <w:autoSpaceDE w:val="0"/>
        <w:autoSpaceDN w:val="0"/>
        <w:adjustRightInd w:val="0"/>
        <w:spacing w:after="0" w:line="240" w:lineRule="auto"/>
      </w:pPr>
      <w:r>
        <w:rPr>
          <w:rFonts w:ascii="CIDFont+F1" w:hAnsi="CIDFont+F1" w:cs="CIDFont+F1"/>
        </w:rPr>
        <w:t>Tâche 2 avoir fini.</w:t>
      </w:r>
    </w:p>
    <w:p w:rsidR="001440A7" w:rsidRDefault="001440A7"/>
    <w:p w:rsidR="00301722" w:rsidRDefault="00301722" w:rsidP="00816FA1">
      <w:pPr>
        <w:pStyle w:val="Titre1"/>
      </w:pPr>
      <w:r>
        <w:t>Responsabilité ?</w:t>
      </w:r>
    </w:p>
    <w:p w:rsidR="00301722" w:rsidRDefault="00301722">
      <w:r>
        <w:t xml:space="preserve">Tout ce qui attrait aux matériaux supplément guillaume en ce qui attrait aux </w:t>
      </w:r>
      <w:r w:rsidR="00F63F2C">
        <w:t>transformation des formes.</w:t>
      </w:r>
    </w:p>
    <w:p w:rsidR="001440A7" w:rsidRDefault="001440A7" w:rsidP="00816FA1">
      <w:pPr>
        <w:pStyle w:val="Titre"/>
      </w:pPr>
      <w:r>
        <w:t>Développeur : Guillaume Le Blanc</w:t>
      </w:r>
    </w:p>
    <w:p w:rsidR="001440A7" w:rsidRDefault="001440A7" w:rsidP="00816FA1">
      <w:pPr>
        <w:pStyle w:val="Titre1"/>
      </w:pPr>
      <w:r>
        <w:t>Tu feras quoi d'ici la prochaine réunion?</w:t>
      </w:r>
    </w:p>
    <w:p w:rsidR="00301722" w:rsidRDefault="00301722" w:rsidP="00634A7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Chaque type de forme fini et leur propriété.</w:t>
      </w:r>
    </w:p>
    <w:p w:rsidR="00F63F2C" w:rsidRDefault="00F63F2C" w:rsidP="00634A7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F63F2C" w:rsidRDefault="00F63F2C" w:rsidP="00816FA1">
      <w:pPr>
        <w:pStyle w:val="Titre1"/>
      </w:pPr>
      <w:r>
        <w:t>Responsabilité ?</w:t>
      </w:r>
    </w:p>
    <w:p w:rsidR="00F63F2C" w:rsidRDefault="00F63F2C" w:rsidP="00634A72">
      <w:pPr>
        <w:autoSpaceDE w:val="0"/>
        <w:autoSpaceDN w:val="0"/>
        <w:adjustRightInd w:val="0"/>
        <w:spacing w:after="0" w:line="240" w:lineRule="auto"/>
      </w:pPr>
      <w:r>
        <w:t>Tout ce qui s’attrait aux formes.</w:t>
      </w:r>
    </w:p>
    <w:p w:rsidR="001440A7" w:rsidRDefault="001440A7" w:rsidP="001440A7">
      <w:bookmarkStart w:id="0" w:name="_GoBack"/>
      <w:bookmarkEnd w:id="0"/>
    </w:p>
    <w:p w:rsidR="001440A7" w:rsidRDefault="001440A7" w:rsidP="00816FA1">
      <w:pPr>
        <w:pStyle w:val="Titre"/>
      </w:pPr>
      <w:r>
        <w:t xml:space="preserve">Développeur : </w:t>
      </w:r>
      <w:r>
        <w:t>Alexandre Parent</w:t>
      </w:r>
    </w:p>
    <w:p w:rsidR="001440A7" w:rsidRDefault="001440A7" w:rsidP="00816FA1">
      <w:pPr>
        <w:pStyle w:val="Titre1"/>
      </w:pPr>
      <w:r>
        <w:t>Tu feras quoi d'ici la prochaine réunion?</w:t>
      </w:r>
    </w:p>
    <w:p w:rsidR="00301722" w:rsidRDefault="00301722" w:rsidP="00634A7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301722" w:rsidRDefault="00F63F2C" w:rsidP="00634A72">
      <w:pPr>
        <w:autoSpaceDE w:val="0"/>
        <w:autoSpaceDN w:val="0"/>
        <w:adjustRightInd w:val="0"/>
        <w:spacing w:after="0" w:line="240" w:lineRule="auto"/>
      </w:pPr>
      <w:r>
        <w:rPr>
          <w:rFonts w:ascii="CIDFont+F1" w:hAnsi="CIDFont+F1" w:cs="CIDFont+F1"/>
        </w:rPr>
        <w:t>Le model de données</w:t>
      </w:r>
      <w:r w:rsidR="00301722">
        <w:rPr>
          <w:rFonts w:ascii="CIDFont+F1" w:hAnsi="CIDFont+F1" w:cs="CIDFont+F1"/>
        </w:rPr>
        <w:t xml:space="preserve"> fini. </w:t>
      </w:r>
    </w:p>
    <w:p w:rsidR="001440A7" w:rsidRDefault="001440A7"/>
    <w:p w:rsidR="00F63F2C" w:rsidRDefault="00F63F2C" w:rsidP="00816FA1">
      <w:pPr>
        <w:pStyle w:val="Titre1"/>
      </w:pPr>
      <w:r>
        <w:t>Responsabilité ?</w:t>
      </w:r>
    </w:p>
    <w:p w:rsidR="00F63F2C" w:rsidRDefault="00F63F2C">
      <w:r>
        <w:t>Tout ce qui attrait aux model de données.</w:t>
      </w:r>
    </w:p>
    <w:p w:rsidR="00301722" w:rsidRDefault="00301722"/>
    <w:p w:rsidR="00301722" w:rsidRDefault="00301722"/>
    <w:p w:rsidR="00634A72" w:rsidRDefault="00634A72"/>
    <w:sectPr w:rsidR="00634A7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51844"/>
    <w:multiLevelType w:val="hybridMultilevel"/>
    <w:tmpl w:val="1F6E2E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3BA"/>
    <w:rsid w:val="001440A7"/>
    <w:rsid w:val="0019429A"/>
    <w:rsid w:val="002C3D64"/>
    <w:rsid w:val="00301722"/>
    <w:rsid w:val="00634A72"/>
    <w:rsid w:val="00816FA1"/>
    <w:rsid w:val="008648EF"/>
    <w:rsid w:val="00D802B4"/>
    <w:rsid w:val="00F103BA"/>
    <w:rsid w:val="00F6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8E6D9"/>
  <w15:chartTrackingRefBased/>
  <w15:docId w15:val="{F45D151D-5DBF-44FD-BF41-A09160DD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6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4A7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816F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6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16F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42741C.dotm</Template>
  <TotalTime>32</TotalTime>
  <Pages>2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2018-09-18T19:52:00Z</dcterms:created>
  <dcterms:modified xsi:type="dcterms:W3CDTF">2018-09-18T20:24:00Z</dcterms:modified>
</cp:coreProperties>
</file>