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63" w:rsidRDefault="001440A7">
      <w:r>
        <w:t xml:space="preserve">Développeur : Antoine </w:t>
      </w:r>
      <w:proofErr w:type="spellStart"/>
      <w:r>
        <w:t>Mailhot</w:t>
      </w:r>
      <w:proofErr w:type="spellEnd"/>
    </w:p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as fait quoi depuis la dernière réunion?</w:t>
      </w:r>
      <w:bookmarkStart w:id="0" w:name="_GoBack"/>
      <w:bookmarkEnd w:id="0"/>
    </w:p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feras quoi d'ici la prochaine réunion?</w:t>
      </w:r>
    </w:p>
    <w:p w:rsidR="001440A7" w:rsidRDefault="001440A7" w:rsidP="001440A7">
      <w:r>
        <w:rPr>
          <w:rFonts w:ascii="CIDFont+F1" w:hAnsi="CIDFont+F1" w:cs="CIDFont+F1"/>
        </w:rPr>
        <w:t>Qu’est-ce qui te bloque, as-tu besoin d'aide?</w:t>
      </w:r>
    </w:p>
    <w:p w:rsidR="001440A7" w:rsidRDefault="001440A7"/>
    <w:p w:rsidR="001440A7" w:rsidRDefault="001440A7" w:rsidP="001440A7">
      <w:r>
        <w:t>Développeur : Guillaume Le Blanc</w:t>
      </w:r>
    </w:p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as fait quoi depuis la dernière réunion?</w:t>
      </w:r>
    </w:p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feras quoi d'ici la prochaine réunion?</w:t>
      </w:r>
    </w:p>
    <w:p w:rsidR="001440A7" w:rsidRDefault="001440A7" w:rsidP="001440A7">
      <w:r>
        <w:rPr>
          <w:rFonts w:ascii="CIDFont+F1" w:hAnsi="CIDFont+F1" w:cs="CIDFont+F1"/>
        </w:rPr>
        <w:t>Qu’est-ce qui te bloque, as-tu besoin d'aide?</w:t>
      </w:r>
    </w:p>
    <w:p w:rsidR="001440A7" w:rsidRDefault="001440A7" w:rsidP="001440A7"/>
    <w:p w:rsidR="001440A7" w:rsidRDefault="001440A7" w:rsidP="001440A7">
      <w:r>
        <w:t xml:space="preserve">Développeur : </w:t>
      </w:r>
      <w:r>
        <w:t>Alexandre Parent</w:t>
      </w:r>
    </w:p>
    <w:p w:rsidR="001440A7" w:rsidRDefault="001440A7" w:rsidP="001440A7"/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as fait quoi depuis la dernière réunion?</w:t>
      </w:r>
    </w:p>
    <w:p w:rsidR="001440A7" w:rsidRDefault="001440A7" w:rsidP="001440A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Tu feras quoi d'ici la prochaine réunion?</w:t>
      </w:r>
    </w:p>
    <w:p w:rsidR="001440A7" w:rsidRDefault="001440A7" w:rsidP="001440A7">
      <w:r>
        <w:rPr>
          <w:rFonts w:ascii="CIDFont+F1" w:hAnsi="CIDFont+F1" w:cs="CIDFont+F1"/>
        </w:rPr>
        <w:t>Qu’est-ce qui te bloque, as-tu besoin d'aide?</w:t>
      </w:r>
    </w:p>
    <w:p w:rsidR="001440A7" w:rsidRDefault="001440A7"/>
    <w:sectPr w:rsidR="001440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BA"/>
    <w:rsid w:val="001440A7"/>
    <w:rsid w:val="002C3D64"/>
    <w:rsid w:val="00D802B4"/>
    <w:rsid w:val="00F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E6D9"/>
  <w15:chartTrackingRefBased/>
  <w15:docId w15:val="{F45D151D-5DBF-44FD-BF41-A09160DD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42741C.dotm</Template>
  <TotalTime>5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2018-09-18T19:47:00Z</dcterms:created>
  <dcterms:modified xsi:type="dcterms:W3CDTF">2018-09-18T19:52:00Z</dcterms:modified>
</cp:coreProperties>
</file>