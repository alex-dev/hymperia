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AA7" w:rsidRDefault="00AC22CB" w:rsidP="00AC22CB">
      <w:pPr>
        <w:pStyle w:val="Titre1"/>
        <w:numPr>
          <w:ilvl w:val="0"/>
          <w:numId w:val="1"/>
        </w:numPr>
      </w:pPr>
      <w:r>
        <w:t xml:space="preserve">Introduction et </w:t>
      </w:r>
      <w:proofErr w:type="spellStart"/>
      <w:r>
        <w:t>probématique</w:t>
      </w:r>
      <w:proofErr w:type="spellEnd"/>
    </w:p>
    <w:p w:rsidR="00AC22CB" w:rsidRPr="00AC22CB" w:rsidRDefault="006C78AB" w:rsidP="00AC22CB">
      <w:r>
        <w:t xml:space="preserve">Nous souhaitons </w:t>
      </w:r>
      <w:bookmarkStart w:id="0" w:name="_GoBack"/>
      <w:bookmarkEnd w:id="0"/>
    </w:p>
    <w:sectPr w:rsidR="00AC22CB" w:rsidRPr="00AC22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D2A9C"/>
    <w:multiLevelType w:val="hybridMultilevel"/>
    <w:tmpl w:val="D2C8BB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A7"/>
    <w:rsid w:val="00306AA7"/>
    <w:rsid w:val="006C78AB"/>
    <w:rsid w:val="00AC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5B6B"/>
  <w15:chartTrackingRefBased/>
  <w15:docId w15:val="{0F1B894C-DD38-43BC-A17E-D687F4D7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2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2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2018-08-23T21:43:00Z</dcterms:created>
  <dcterms:modified xsi:type="dcterms:W3CDTF">2018-08-23T21:59:00Z</dcterms:modified>
</cp:coreProperties>
</file>